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EFA9C1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77E3A32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s-PE" w:eastAsia="es-PE"/>
              </w:rPr>
              <mc:AlternateContent>
                <mc:Choice Requires="wps">
                  <w:drawing>
                    <wp:inline distT="0" distB="0" distL="0" distR="0" wp14:anchorId="38142799" wp14:editId="0EFCC60E">
                      <wp:extent cx="2122805" cy="2679050"/>
                      <wp:effectExtent l="19050" t="19050" r="29845" b="45720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6790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D2EB2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  <w:p w14:paraId="29E805EE" w14:textId="77777777" w:rsidR="00DB7061" w:rsidRDefault="00DB706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142799" id="Óvalo 2" o:spid="_x0000_s1026" alt="Título: Foto de rostro de hombre profesional" style="width:167.15pt;height:2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7DD2EB2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14:paraId="29E805EE" w14:textId="77777777" w:rsidR="00DB7061" w:rsidRDefault="00DB7061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08B609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E044A55" w14:textId="519B4D69" w:rsidR="001B2ABD" w:rsidRPr="00DB7061" w:rsidRDefault="00DB7061" w:rsidP="001B2ABD">
            <w:pPr>
              <w:pStyle w:val="Ttulo"/>
              <w:rPr>
                <w:rFonts w:ascii="Britannic Bold" w:hAnsi="Britannic Bold"/>
                <w:color w:val="002060"/>
                <w:sz w:val="72"/>
                <w:szCs w:val="72"/>
              </w:rPr>
            </w:pPr>
            <w:r w:rsidRPr="00DB7061">
              <w:rPr>
                <w:rFonts w:ascii="Britannic Bold" w:hAnsi="Britannic Bold"/>
                <w:color w:val="002060"/>
                <w:sz w:val="72"/>
                <w:szCs w:val="72"/>
              </w:rPr>
              <w:t xml:space="preserve">JIMMY </w:t>
            </w:r>
            <w:r w:rsidR="00113C95">
              <w:rPr>
                <w:rFonts w:ascii="Britannic Bold" w:hAnsi="Britannic Bold"/>
                <w:color w:val="002060"/>
                <w:sz w:val="72"/>
                <w:szCs w:val="72"/>
              </w:rPr>
              <w:t xml:space="preserve">GUSTAVO </w:t>
            </w:r>
            <w:r w:rsidRPr="00DB7061">
              <w:rPr>
                <w:rFonts w:ascii="Britannic Bold" w:hAnsi="Britannic Bold"/>
                <w:color w:val="002060"/>
                <w:sz w:val="72"/>
                <w:szCs w:val="72"/>
              </w:rPr>
              <w:t>RAYMUNDO ARIRAMA</w:t>
            </w:r>
            <w:r w:rsidR="003F2183">
              <w:rPr>
                <w:rFonts w:ascii="Britannic Bold" w:hAnsi="Britannic Bold"/>
                <w:color w:val="002060"/>
                <w:sz w:val="72"/>
                <w:szCs w:val="72"/>
              </w:rPr>
              <w:t xml:space="preserve"> </w:t>
            </w:r>
          </w:p>
          <w:p w14:paraId="55A4666F" w14:textId="08A97474" w:rsidR="001B2ABD" w:rsidRPr="00DB7061" w:rsidRDefault="00DB7061" w:rsidP="001B2ABD">
            <w:pPr>
              <w:pStyle w:val="Subttulo"/>
              <w:rPr>
                <w:b/>
                <w:bCs/>
              </w:rPr>
            </w:pPr>
            <w:r w:rsidRPr="00817A21">
              <w:rPr>
                <w:b/>
                <w:bCs/>
                <w:spacing w:val="0"/>
                <w:w w:val="49"/>
              </w:rPr>
              <w:t>Computación e informática</w:t>
            </w:r>
            <w:r w:rsidRPr="00817A21">
              <w:rPr>
                <w:b/>
                <w:bCs/>
                <w:spacing w:val="12"/>
                <w:w w:val="49"/>
              </w:rPr>
              <w:t>.</w:t>
            </w:r>
          </w:p>
        </w:tc>
      </w:tr>
      <w:tr w:rsidR="001B2ABD" w:rsidRPr="0059649E" w14:paraId="603F3FFA" w14:textId="77777777" w:rsidTr="007B08B8">
        <w:trPr>
          <w:trHeight w:val="8784"/>
        </w:trPr>
        <w:tc>
          <w:tcPr>
            <w:tcW w:w="3600" w:type="dxa"/>
          </w:tcPr>
          <w:sdt>
            <w:sdtPr>
              <w:id w:val="-1711873194"/>
              <w:placeholder>
                <w:docPart w:val="D3A637227A94467CB6E5C30A059B7C41"/>
              </w:placeholder>
              <w:temporary/>
              <w:showingPlcHdr/>
            </w:sdtPr>
            <w:sdtEndPr/>
            <w:sdtContent>
              <w:p w14:paraId="0F424006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2DF1241" w14:textId="4B1D149B" w:rsidR="00036450" w:rsidRPr="0059649E" w:rsidRDefault="00847F90" w:rsidP="00847F90">
            <w:r>
              <w:t xml:space="preserve">Estudiante Técnico en computación e informática con gran dedicación. Que busca </w:t>
            </w:r>
            <w:r w:rsidR="004D7FEC">
              <w:t xml:space="preserve">aprender nuevos conocimientos y llegar a ser un gran diseñador </w:t>
            </w:r>
            <w:r w:rsidR="00BF45CB">
              <w:t>web. Así</w:t>
            </w:r>
            <w:r w:rsidR="00321AD8">
              <w:t xml:space="preserve"> como también soy un chico amable, responsable comunicativo y capaz de adaptarse a cualquier situación. Busco una oportunidad laboral para demostrar mi compromiso y capacidad de trabajo.</w:t>
            </w:r>
          </w:p>
          <w:p w14:paraId="31CA881E" w14:textId="77777777" w:rsidR="004D7FEC" w:rsidRPr="0059649E" w:rsidRDefault="004D7FEC" w:rsidP="00036450"/>
          <w:sdt>
            <w:sdtPr>
              <w:rPr>
                <w:rFonts w:ascii="Arial" w:hAnsi="Arial" w:cs="Arial"/>
              </w:rPr>
              <w:id w:val="-1954003311"/>
              <w:placeholder>
                <w:docPart w:val="72E397F0EE3947EE9144CE700956E329"/>
              </w:placeholder>
              <w:temporary/>
              <w:showingPlcHdr/>
            </w:sdtPr>
            <w:sdtEndPr/>
            <w:sdtContent>
              <w:p w14:paraId="59047527" w14:textId="77777777" w:rsidR="00036450" w:rsidRPr="007B08B8" w:rsidRDefault="00CB0055" w:rsidP="00CB0055">
                <w:pPr>
                  <w:pStyle w:val="Ttulo3"/>
                  <w:rPr>
                    <w:rFonts w:ascii="Arial" w:hAnsi="Arial" w:cs="Arial"/>
                  </w:rPr>
                </w:pPr>
                <w:r w:rsidRPr="007B08B8">
                  <w:rPr>
                    <w:rFonts w:ascii="Arial" w:hAnsi="Arial" w:cs="Arial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11563247"/>
              <w:placeholder>
                <w:docPart w:val="931DCF8616784EB18DF21AD8E32C9E16"/>
              </w:placeholder>
              <w:temporary/>
              <w:showingPlcHdr/>
            </w:sdtPr>
            <w:sdtEndPr/>
            <w:sdtContent>
              <w:p w14:paraId="1B0F39AE" w14:textId="77777777" w:rsidR="004D3011" w:rsidRPr="007B08B8" w:rsidRDefault="004D3011" w:rsidP="004D3011">
                <w:pPr>
                  <w:rPr>
                    <w:rFonts w:ascii="Arial" w:hAnsi="Arial" w:cs="Arial"/>
                  </w:rPr>
                </w:pPr>
                <w:r w:rsidRPr="007B08B8">
                  <w:rPr>
                    <w:rFonts w:ascii="Arial" w:hAnsi="Arial" w:cs="Arial"/>
                    <w:b/>
                    <w:bCs/>
                    <w:lang w:bidi="es-ES"/>
                  </w:rPr>
                  <w:t>TELÉFONO:</w:t>
                </w:r>
              </w:p>
            </w:sdtContent>
          </w:sdt>
          <w:p w14:paraId="322479E4" w14:textId="5021F5A8" w:rsidR="004D3011" w:rsidRPr="007B08B8" w:rsidRDefault="00DB7061" w:rsidP="004D3011">
            <w:pPr>
              <w:rPr>
                <w:rFonts w:ascii="Arial" w:hAnsi="Arial" w:cs="Arial"/>
              </w:rPr>
            </w:pPr>
            <w:r w:rsidRPr="007B08B8">
              <w:rPr>
                <w:rFonts w:ascii="Arial" w:hAnsi="Arial" w:cs="Arial"/>
              </w:rPr>
              <w:t>941795923</w:t>
            </w:r>
          </w:p>
          <w:p w14:paraId="6CCCE887" w14:textId="77777777" w:rsidR="004D3011" w:rsidRPr="007B08B8" w:rsidRDefault="004D3011" w:rsidP="004D301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FC5B02F248CB4FBCA416773C310981FA"/>
              </w:placeholder>
              <w:temporary/>
              <w:showingPlcHdr/>
            </w:sdtPr>
            <w:sdtEndPr/>
            <w:sdtContent>
              <w:p w14:paraId="0C017131" w14:textId="77777777" w:rsidR="004D3011" w:rsidRPr="007B08B8" w:rsidRDefault="004D3011" w:rsidP="004D3011">
                <w:pPr>
                  <w:rPr>
                    <w:rFonts w:ascii="Arial" w:hAnsi="Arial" w:cs="Arial"/>
                  </w:rPr>
                </w:pPr>
                <w:r w:rsidRPr="007B08B8">
                  <w:rPr>
                    <w:rFonts w:ascii="Arial" w:hAnsi="Arial" w:cs="Arial"/>
                    <w:b/>
                    <w:bCs/>
                    <w:lang w:bidi="es-ES"/>
                  </w:rPr>
                  <w:t>CORREO ELECTRÓNICO:</w:t>
                </w:r>
              </w:p>
            </w:sdtContent>
          </w:sdt>
          <w:p w14:paraId="2E6018E1" w14:textId="40E762C8" w:rsidR="00036450" w:rsidRPr="007B08B8" w:rsidRDefault="00DB7061" w:rsidP="004D3011">
            <w:pPr>
              <w:rPr>
                <w:rStyle w:val="Hipervnculo"/>
                <w:rFonts w:ascii="Arial" w:hAnsi="Arial" w:cs="Arial"/>
                <w:szCs w:val="18"/>
              </w:rPr>
            </w:pPr>
            <w:r w:rsidRPr="007B08B8">
              <w:rPr>
                <w:rFonts w:ascii="Arial" w:hAnsi="Arial" w:cs="Arial"/>
              </w:rPr>
              <w:t>Jimisito777@gmail.com</w:t>
            </w:r>
          </w:p>
          <w:p w14:paraId="37A72C6E" w14:textId="41D4AE88" w:rsidR="004142CD" w:rsidRDefault="004142CD" w:rsidP="004142CD">
            <w:pPr>
              <w:rPr>
                <w:rFonts w:ascii="Arial" w:hAnsi="Arial" w:cs="Arial"/>
              </w:rPr>
            </w:pPr>
          </w:p>
          <w:p w14:paraId="173863C3" w14:textId="77777777" w:rsidR="004D7FEC" w:rsidRPr="007B08B8" w:rsidRDefault="004D7FEC" w:rsidP="004142C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444214663"/>
              <w:placeholder>
                <w:docPart w:val="7B4D3FDE6DCC4C58B5964D3CC97C784A"/>
              </w:placeholder>
              <w:temporary/>
              <w:showingPlcHdr/>
            </w:sdtPr>
            <w:sdtEndPr/>
            <w:sdtContent>
              <w:p w14:paraId="236056BF" w14:textId="77777777" w:rsidR="004D3011" w:rsidRPr="007B08B8" w:rsidRDefault="00CB0055" w:rsidP="00CB0055">
                <w:pPr>
                  <w:pStyle w:val="Ttulo3"/>
                  <w:rPr>
                    <w:rFonts w:ascii="Arial" w:hAnsi="Arial" w:cs="Arial"/>
                  </w:rPr>
                </w:pPr>
                <w:r w:rsidRPr="007B08B8">
                  <w:rPr>
                    <w:rFonts w:ascii="Arial" w:hAnsi="Arial" w:cs="Arial"/>
                    <w:lang w:bidi="es-ES"/>
                  </w:rPr>
                  <w:t>Aficiones</w:t>
                </w:r>
              </w:p>
            </w:sdtContent>
          </w:sdt>
          <w:p w14:paraId="41ECAE9C" w14:textId="1C99C787" w:rsidR="004D3011" w:rsidRPr="007B08B8" w:rsidRDefault="00817A21" w:rsidP="004D30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444813694"/>
                <w:placeholder>
                  <w:docPart w:val="909585ED242C45CBAD8A4CF646954298"/>
                </w:placeholder>
                <w:temporary/>
                <w:showingPlcHdr/>
              </w:sdtPr>
              <w:sdtEndPr/>
              <w:sdtContent>
                <w:r w:rsidR="004D3011" w:rsidRPr="00847F90">
                  <w:rPr>
                    <w:rFonts w:ascii="Arial" w:hAnsi="Arial" w:cs="Arial"/>
                    <w:b/>
                    <w:bCs/>
                    <w:lang w:bidi="es-ES"/>
                  </w:rPr>
                  <w:t>Afición n.º 1</w:t>
                </w:r>
              </w:sdtContent>
            </w:sdt>
            <w:r w:rsidR="00DB7061" w:rsidRPr="00847F90">
              <w:rPr>
                <w:rFonts w:ascii="Arial" w:hAnsi="Arial" w:cs="Arial"/>
                <w:b/>
                <w:bCs/>
              </w:rPr>
              <w:t>:</w:t>
            </w:r>
            <w:r w:rsidR="00DB7061" w:rsidRPr="007B08B8">
              <w:rPr>
                <w:rFonts w:ascii="Arial" w:hAnsi="Arial" w:cs="Arial"/>
              </w:rPr>
              <w:t xml:space="preserve"> Diseñador web</w:t>
            </w:r>
          </w:p>
          <w:p w14:paraId="52883E9D" w14:textId="77777777" w:rsidR="00DB7061" w:rsidRPr="007B08B8" w:rsidRDefault="00DB7061" w:rsidP="004D3011">
            <w:pPr>
              <w:rPr>
                <w:rFonts w:ascii="Arial" w:hAnsi="Arial" w:cs="Arial"/>
              </w:rPr>
            </w:pPr>
          </w:p>
          <w:p w14:paraId="2FF36C9E" w14:textId="40F6769F" w:rsidR="004D3011" w:rsidRPr="007B08B8" w:rsidRDefault="00817A21" w:rsidP="004D30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127826779"/>
                <w:placeholder>
                  <w:docPart w:val="6F904301DD264B61903D599ABC9EACF7"/>
                </w:placeholder>
                <w:temporary/>
                <w:showingPlcHdr/>
              </w:sdtPr>
              <w:sdtEndPr/>
              <w:sdtContent>
                <w:r w:rsidR="004D3011" w:rsidRPr="00847F90">
                  <w:rPr>
                    <w:rFonts w:ascii="Arial" w:hAnsi="Arial" w:cs="Arial"/>
                    <w:b/>
                    <w:bCs/>
                    <w:lang w:bidi="es-ES"/>
                  </w:rPr>
                  <w:t>Afición n.º 2</w:t>
                </w:r>
              </w:sdtContent>
            </w:sdt>
            <w:r w:rsidR="00DB7061" w:rsidRPr="00847F90">
              <w:rPr>
                <w:rFonts w:ascii="Arial" w:hAnsi="Arial" w:cs="Arial"/>
                <w:b/>
                <w:bCs/>
              </w:rPr>
              <w:t>:</w:t>
            </w:r>
            <w:r w:rsidR="00D46C2C">
              <w:rPr>
                <w:rFonts w:ascii="Arial" w:hAnsi="Arial" w:cs="Arial"/>
              </w:rPr>
              <w:t xml:space="preserve"> Técnico En </w:t>
            </w:r>
            <w:proofErr w:type="spellStart"/>
            <w:proofErr w:type="gramStart"/>
            <w:r w:rsidR="00D46C2C">
              <w:rPr>
                <w:rFonts w:ascii="Arial" w:hAnsi="Arial" w:cs="Arial"/>
              </w:rPr>
              <w:t>Computaciòn</w:t>
            </w:r>
            <w:proofErr w:type="spellEnd"/>
            <w:r w:rsidR="00D46C2C">
              <w:rPr>
                <w:rFonts w:ascii="Arial" w:hAnsi="Arial" w:cs="Arial"/>
              </w:rPr>
              <w:t>.</w:t>
            </w:r>
            <w:r w:rsidR="00DB7061" w:rsidRPr="007B08B8">
              <w:rPr>
                <w:rFonts w:ascii="Arial" w:hAnsi="Arial" w:cs="Arial"/>
              </w:rPr>
              <w:t>.</w:t>
            </w:r>
            <w:proofErr w:type="gramEnd"/>
          </w:p>
          <w:p w14:paraId="7CEB391B" w14:textId="77777777" w:rsidR="00DB7061" w:rsidRPr="007B08B8" w:rsidRDefault="00DB7061" w:rsidP="004D3011">
            <w:pPr>
              <w:rPr>
                <w:rFonts w:ascii="Arial" w:hAnsi="Arial" w:cs="Arial"/>
              </w:rPr>
            </w:pPr>
          </w:p>
          <w:p w14:paraId="289AA9FD" w14:textId="507F8559" w:rsidR="004D3011" w:rsidRPr="007B08B8" w:rsidRDefault="00817A21" w:rsidP="004D301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460640448"/>
                <w:placeholder>
                  <w:docPart w:val="C15C4E1774734904B392F9F6404183CC"/>
                </w:placeholder>
                <w:temporary/>
                <w:showingPlcHdr/>
              </w:sdtPr>
              <w:sdtEndPr/>
              <w:sdtContent>
                <w:r w:rsidR="004D3011" w:rsidRPr="00847F90">
                  <w:rPr>
                    <w:rFonts w:ascii="Arial" w:hAnsi="Arial" w:cs="Arial"/>
                    <w:b/>
                    <w:bCs/>
                    <w:lang w:bidi="es-ES"/>
                  </w:rPr>
                  <w:t>Afición n.º 3</w:t>
                </w:r>
              </w:sdtContent>
            </w:sdt>
            <w:r w:rsidR="00DB7061" w:rsidRPr="00847F90">
              <w:rPr>
                <w:rFonts w:ascii="Arial" w:hAnsi="Arial" w:cs="Arial"/>
                <w:b/>
                <w:bCs/>
              </w:rPr>
              <w:t>:</w:t>
            </w:r>
            <w:r w:rsidR="00DB7061" w:rsidRPr="007B08B8">
              <w:rPr>
                <w:rFonts w:ascii="Arial" w:hAnsi="Arial" w:cs="Arial"/>
              </w:rPr>
              <w:t xml:space="preserve"> Soporte Técnico De Computadoras.</w:t>
            </w:r>
          </w:p>
          <w:p w14:paraId="5078186A" w14:textId="75B42FC6" w:rsidR="004D3011" w:rsidRPr="0059649E" w:rsidRDefault="004D3011" w:rsidP="004D3011"/>
        </w:tc>
        <w:tc>
          <w:tcPr>
            <w:tcW w:w="720" w:type="dxa"/>
          </w:tcPr>
          <w:p w14:paraId="2A4D7B9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432B635CFF647CE88ADB250DAAAB8B9"/>
              </w:placeholder>
              <w:temporary/>
              <w:showingPlcHdr/>
            </w:sdtPr>
            <w:sdtEndPr/>
            <w:sdtContent>
              <w:p w14:paraId="798C1F75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F9FBB26" w14:textId="5F495C94" w:rsidR="00036450" w:rsidRPr="004D7FEC" w:rsidRDefault="00963E66" w:rsidP="00B359E4">
            <w:pPr>
              <w:pStyle w:val="Ttulo4"/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>[I.E.S JOSE PARDO]</w:t>
            </w:r>
          </w:p>
          <w:p w14:paraId="6F754101" w14:textId="3D6F342A" w:rsidR="001424E5" w:rsidRPr="004D7FEC" w:rsidRDefault="00963E66" w:rsidP="00963E66">
            <w:pPr>
              <w:pStyle w:val="Fecha"/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>[2021]</w:t>
            </w:r>
          </w:p>
          <w:p w14:paraId="3C8DFBC9" w14:textId="6403DADE" w:rsidR="00963E66" w:rsidRDefault="00963E66" w:rsidP="00963E66">
            <w:r w:rsidRPr="004D7FEC">
              <w:rPr>
                <w:sz w:val="20"/>
                <w:szCs w:val="24"/>
              </w:rPr>
              <w:t>-Técnico En Computación e Informática</w:t>
            </w:r>
            <w:r>
              <w:t>.</w:t>
            </w:r>
          </w:p>
          <w:p w14:paraId="02F061F3" w14:textId="43F2AA97" w:rsidR="00321AD8" w:rsidRDefault="00321AD8" w:rsidP="00963E66">
            <w:r>
              <w:t>-Mantenimiento de computadoras hardware</w:t>
            </w:r>
            <w:r w:rsidR="000A4E5B">
              <w:t>.</w:t>
            </w:r>
          </w:p>
          <w:p w14:paraId="41BA9444" w14:textId="0DA36E75" w:rsidR="00321AD8" w:rsidRDefault="00321AD8" w:rsidP="00963E66">
            <w:r>
              <w:t>-administración de base de datos.</w:t>
            </w:r>
          </w:p>
          <w:p w14:paraId="51D14409" w14:textId="7D1B6479" w:rsidR="000A4E5B" w:rsidRDefault="000A4E5B" w:rsidP="00963E66">
            <w:r>
              <w:t>-Soport6e técnico Hardware y Software.</w:t>
            </w:r>
          </w:p>
          <w:p w14:paraId="33B119B7" w14:textId="1FDE280B" w:rsidR="00963E66" w:rsidRDefault="00963E66" w:rsidP="00963E66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>
              <w:t>formacion</w:t>
            </w:r>
          </w:p>
          <w:p w14:paraId="7B40CD2A" w14:textId="54F27D92" w:rsidR="00963E66" w:rsidRPr="004D7FEC" w:rsidRDefault="00963E66" w:rsidP="00963E66">
            <w:pPr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>-Estudios de [Secundaria/Inicial] Finalizados.</w:t>
            </w:r>
          </w:p>
          <w:p w14:paraId="75C81C4F" w14:textId="7138ADA4" w:rsidR="00963E66" w:rsidRPr="004D7FEC" w:rsidRDefault="00963E66" w:rsidP="00963E66">
            <w:pPr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>-Estudios primari</w:t>
            </w:r>
            <w:r w:rsidR="008B67B9">
              <w:rPr>
                <w:sz w:val="20"/>
                <w:szCs w:val="24"/>
              </w:rPr>
              <w:t>os</w:t>
            </w:r>
            <w:r w:rsidRPr="004D7FEC">
              <w:rPr>
                <w:sz w:val="20"/>
                <w:szCs w:val="24"/>
              </w:rPr>
              <w:t xml:space="preserve"> finalizados.</w:t>
            </w:r>
          </w:p>
          <w:p w14:paraId="0B06CCC9" w14:textId="059EEDC6" w:rsidR="00963E66" w:rsidRPr="004D7FEC" w:rsidRDefault="00963E66" w:rsidP="00963E66">
            <w:pPr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>-Curso de inglés en progreso.</w:t>
            </w:r>
          </w:p>
          <w:p w14:paraId="004BA54D" w14:textId="64FE2C62" w:rsidR="004142CD" w:rsidRPr="004D7FEC" w:rsidRDefault="00963E66" w:rsidP="00036450">
            <w:pPr>
              <w:rPr>
                <w:sz w:val="20"/>
                <w:szCs w:val="24"/>
              </w:rPr>
            </w:pPr>
            <w:r w:rsidRPr="004D7FEC">
              <w:rPr>
                <w:sz w:val="20"/>
                <w:szCs w:val="24"/>
              </w:rPr>
              <w:t xml:space="preserve">-Curso de </w:t>
            </w:r>
            <w:r w:rsidR="004D7FEC" w:rsidRPr="004D7FEC">
              <w:rPr>
                <w:sz w:val="20"/>
                <w:szCs w:val="24"/>
              </w:rPr>
              <w:t>programación en curso.</w:t>
            </w:r>
          </w:p>
          <w:sdt>
            <w:sdtPr>
              <w:id w:val="1001553383"/>
              <w:placeholder>
                <w:docPart w:val="0D749191510346B5B187E210197C7901"/>
              </w:placeholder>
              <w:temporary/>
              <w:showingPlcHdr/>
            </w:sdtPr>
            <w:sdtEndPr/>
            <w:sdtContent>
              <w:p w14:paraId="71112335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398096DA" w14:textId="6076284E" w:rsidR="00036450" w:rsidRPr="0059649E" w:rsidRDefault="00F0133E" w:rsidP="00B359E4">
            <w:pPr>
              <w:pStyle w:val="Ttulo4"/>
              <w:rPr>
                <w:bCs/>
              </w:rPr>
            </w:pPr>
            <w:r>
              <w:t>[</w:t>
            </w:r>
            <w:r w:rsidR="009550CD">
              <w:t xml:space="preserve">ASESOR </w:t>
            </w:r>
            <w:r>
              <w:t xml:space="preserve">ATC </w:t>
            </w:r>
            <w:r w:rsidR="009550CD">
              <w:t>CALL CENTER]</w:t>
            </w:r>
          </w:p>
          <w:p w14:paraId="1527EEF5" w14:textId="77149E95" w:rsidR="00036450" w:rsidRPr="0059649E" w:rsidRDefault="00F72FCA" w:rsidP="00B359E4">
            <w:pPr>
              <w:pStyle w:val="Fecha"/>
            </w:pPr>
            <w:r>
              <w:t>[</w:t>
            </w:r>
            <w:r w:rsidR="009550CD">
              <w:t>FEBRERO</w:t>
            </w:r>
            <w:r>
              <w:t>-2021]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[</w:t>
            </w:r>
            <w:r w:rsidR="009550CD">
              <w:t>MARZO</w:t>
            </w:r>
            <w:r>
              <w:t>-2021]</w:t>
            </w:r>
          </w:p>
          <w:p w14:paraId="3806E49A" w14:textId="5A1832D8" w:rsidR="00036450" w:rsidRDefault="00F72FCA" w:rsidP="00036450">
            <w:r>
              <w:t>-ATENCION AL CLIENTE.</w:t>
            </w:r>
          </w:p>
          <w:p w14:paraId="526418BF" w14:textId="79C47D5A" w:rsidR="00F72FCA" w:rsidRDefault="00F72FCA" w:rsidP="00036450">
            <w:r>
              <w:t>-</w:t>
            </w:r>
            <w:r w:rsidR="009550CD" w:rsidRPr="00EE3230">
              <w:t xml:space="preserve"> SOLUCIONAR PROBLEMAS DE LOS CLIENTES.</w:t>
            </w:r>
            <w:r w:rsidR="009550CD">
              <w:rPr>
                <w:lang w:bidi="es-ES"/>
              </w:rPr>
              <w:t xml:space="preserve">    </w:t>
            </w:r>
          </w:p>
          <w:p w14:paraId="7FEB29C9" w14:textId="0C37F238" w:rsidR="004D3011" w:rsidRDefault="00F72FCA" w:rsidP="00F72FCA">
            <w:pPr>
              <w:rPr>
                <w:lang w:bidi="es-ES"/>
              </w:rPr>
            </w:pPr>
            <w:r>
              <w:t>-</w:t>
            </w:r>
            <w:r w:rsidR="009550CD">
              <w:t>OFRECER SERVICIOS A LOS CLIENTES.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0088DA3D" w14:textId="1D28F46F" w:rsidR="00C2402F" w:rsidRDefault="00C2402F" w:rsidP="00F72FCA">
            <w:pPr>
              <w:rPr>
                <w:lang w:bidi="es-ES"/>
              </w:rPr>
            </w:pPr>
          </w:p>
          <w:p w14:paraId="7EF0714B" w14:textId="1116B34A" w:rsidR="00C2402F" w:rsidRPr="0059649E" w:rsidRDefault="00C2402F" w:rsidP="00C2402F">
            <w:pPr>
              <w:pStyle w:val="Ttulo4"/>
              <w:rPr>
                <w:bCs/>
              </w:rPr>
            </w:pPr>
            <w:r>
              <w:t>[</w:t>
            </w:r>
            <w:r w:rsidR="00EA6053">
              <w:t>SERVICIO TECNICO</w:t>
            </w:r>
            <w:r w:rsidR="000A4E5B">
              <w:t xml:space="preserve"> DE</w:t>
            </w:r>
            <w:r>
              <w:t xml:space="preserve"> </w:t>
            </w:r>
            <w:r w:rsidR="00EE3230">
              <w:t>PC</w:t>
            </w:r>
            <w:r w:rsidR="009550CD">
              <w:t>-GRUPO SYSTECH</w:t>
            </w:r>
            <w:r w:rsidR="00EE3230">
              <w:t>]</w:t>
            </w:r>
          </w:p>
          <w:p w14:paraId="69375682" w14:textId="77777777" w:rsidR="00C2402F" w:rsidRPr="0059649E" w:rsidRDefault="00C2402F" w:rsidP="00C2402F">
            <w:pPr>
              <w:pStyle w:val="Fecha"/>
            </w:pPr>
            <w:r>
              <w:t>[FEBRERO-2021]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[MARZO-2021]</w:t>
            </w:r>
          </w:p>
          <w:p w14:paraId="694A8090" w14:textId="7FA50864" w:rsidR="00C2402F" w:rsidRDefault="00C2402F" w:rsidP="00C2402F">
            <w:r>
              <w:t>-</w:t>
            </w:r>
            <w:r w:rsidR="00EE3230">
              <w:t>REPARACION Y MANTENIMIENTOS DE PC.</w:t>
            </w:r>
          </w:p>
          <w:p w14:paraId="1FADAD98" w14:textId="77777777" w:rsidR="00EE3230" w:rsidRDefault="00C2402F" w:rsidP="00C2402F">
            <w:r>
              <w:t>-</w:t>
            </w:r>
            <w:r w:rsidR="00EE3230">
              <w:t>INSTALACION DE PROGRAMAS.</w:t>
            </w:r>
          </w:p>
          <w:p w14:paraId="6A32F87D" w14:textId="3D57BACD" w:rsidR="00C2402F" w:rsidRDefault="00EE3230" w:rsidP="00C2402F">
            <w:pPr>
              <w:rPr>
                <w:lang w:bidi="es-ES"/>
              </w:rPr>
            </w:pPr>
            <w:r>
              <w:t xml:space="preserve">- </w:t>
            </w:r>
            <w:r w:rsidRPr="00EE3230">
              <w:t>SOLUCIONAR PROBLEMAS DE LOS CLIENTES.</w:t>
            </w:r>
            <w:r w:rsidR="00F0133E">
              <w:rPr>
                <w:lang w:bidi="es-ES"/>
              </w:rPr>
              <w:t xml:space="preserve">    </w:t>
            </w:r>
          </w:p>
          <w:p w14:paraId="69A62881" w14:textId="266CDB7E" w:rsidR="009550CD" w:rsidRDefault="009550CD" w:rsidP="00C2402F">
            <w:pPr>
              <w:rPr>
                <w:lang w:bidi="es-ES"/>
              </w:rPr>
            </w:pPr>
          </w:p>
          <w:p w14:paraId="392D4990" w14:textId="38FB97FE" w:rsidR="009550CD" w:rsidRPr="00F72FCA" w:rsidRDefault="009550CD" w:rsidP="00C2402F"/>
          <w:p w14:paraId="4736087D" w14:textId="77777777" w:rsidR="00C2402F" w:rsidRPr="00F72FCA" w:rsidRDefault="00C2402F" w:rsidP="00F72FCA"/>
          <w:sdt>
            <w:sdtPr>
              <w:id w:val="1669594239"/>
              <w:placeholder>
                <w:docPart w:val="2425990B6DF84F0680577DBFA110F6A4"/>
              </w:placeholder>
              <w:temporary/>
              <w:showingPlcHdr/>
            </w:sdtPr>
            <w:sdtEndPr/>
            <w:sdtContent>
              <w:p w14:paraId="7BAEFDC6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00F6429A" w14:textId="77777777" w:rsidR="00036450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PUNTUALIDAD.</w:t>
            </w:r>
          </w:p>
          <w:p w14:paraId="7C8B7589" w14:textId="77777777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APRENDER NUEVAS COSAS.</w:t>
            </w:r>
          </w:p>
          <w:p w14:paraId="7907F854" w14:textId="04EE5074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RESPONSABLE.</w:t>
            </w:r>
          </w:p>
          <w:p w14:paraId="313614CF" w14:textId="671DFFE1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BUENA COMUNICACIÓN.</w:t>
            </w:r>
          </w:p>
          <w:p w14:paraId="0640BD14" w14:textId="77777777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MANTENER AL DIA MIS CONOCIMIENTOS DE HADWARE Y SOFTWARE.</w:t>
            </w:r>
          </w:p>
          <w:p w14:paraId="2E79B406" w14:textId="77777777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RESOLVER PROBLEMAS.</w:t>
            </w:r>
          </w:p>
          <w:p w14:paraId="034A9B94" w14:textId="07D47312" w:rsidR="007B08B8" w:rsidRPr="007B08B8" w:rsidRDefault="007B08B8" w:rsidP="007B08B8">
            <w:pPr>
              <w:pStyle w:val="Prrafodelista"/>
              <w:numPr>
                <w:ilvl w:val="0"/>
                <w:numId w:val="15"/>
              </w:numPr>
              <w:rPr>
                <w:color w:val="FFFFFF" w:themeColor="background1"/>
              </w:rPr>
            </w:pPr>
            <w:r w:rsidRPr="007B08B8">
              <w:rPr>
                <w:rFonts w:ascii="Arial" w:hAnsi="Arial" w:cs="Arial"/>
              </w:rPr>
              <w:t>ADAPTABLE A CAMBIOS.</w:t>
            </w:r>
          </w:p>
        </w:tc>
      </w:tr>
    </w:tbl>
    <w:p w14:paraId="75863109" w14:textId="77777777" w:rsidR="0043117B" w:rsidRPr="0059649E" w:rsidRDefault="00817A21" w:rsidP="000C45FF">
      <w:pPr>
        <w:tabs>
          <w:tab w:val="left" w:pos="990"/>
        </w:tabs>
      </w:pPr>
    </w:p>
    <w:sectPr w:rsidR="0043117B" w:rsidRPr="0059649E" w:rsidSect="00B064EF">
      <w:head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5A1D" w14:textId="77777777" w:rsidR="00817A21" w:rsidRDefault="00817A21" w:rsidP="000C45FF">
      <w:r>
        <w:separator/>
      </w:r>
    </w:p>
  </w:endnote>
  <w:endnote w:type="continuationSeparator" w:id="0">
    <w:p w14:paraId="0E8C4AC4" w14:textId="77777777" w:rsidR="00817A21" w:rsidRDefault="00817A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1AEF" w14:textId="77777777" w:rsidR="00817A21" w:rsidRDefault="00817A21" w:rsidP="000C45FF">
      <w:r>
        <w:separator/>
      </w:r>
    </w:p>
  </w:footnote>
  <w:footnote w:type="continuationSeparator" w:id="0">
    <w:p w14:paraId="3182F7F3" w14:textId="77777777" w:rsidR="00817A21" w:rsidRDefault="00817A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F34F" w14:textId="77777777" w:rsidR="000C45FF" w:rsidRPr="0059649E" w:rsidRDefault="000C45FF">
    <w:pPr>
      <w:pStyle w:val="Encabezado"/>
    </w:pPr>
    <w:r w:rsidRPr="0059649E"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4B31D4DF" wp14:editId="51C043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22801"/>
    <w:multiLevelType w:val="hybridMultilevel"/>
    <w:tmpl w:val="B4FE2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0971E0"/>
    <w:multiLevelType w:val="hybridMultilevel"/>
    <w:tmpl w:val="FD96F23C"/>
    <w:lvl w:ilvl="0" w:tplc="292E1ACE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  <w:sz w:val="20"/>
        <w:szCs w:val="24"/>
      </w:rPr>
    </w:lvl>
    <w:lvl w:ilvl="1" w:tplc="2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10C06BF"/>
    <w:multiLevelType w:val="hybridMultilevel"/>
    <w:tmpl w:val="761EDC12"/>
    <w:lvl w:ilvl="0" w:tplc="292E1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061"/>
    <w:rsid w:val="00036450"/>
    <w:rsid w:val="00075675"/>
    <w:rsid w:val="00094160"/>
    <w:rsid w:val="00094499"/>
    <w:rsid w:val="000A4E5B"/>
    <w:rsid w:val="000C45FF"/>
    <w:rsid w:val="000E3FD1"/>
    <w:rsid w:val="000F236B"/>
    <w:rsid w:val="00112054"/>
    <w:rsid w:val="00113C95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1AD8"/>
    <w:rsid w:val="003254B5"/>
    <w:rsid w:val="0037121F"/>
    <w:rsid w:val="003A6B7D"/>
    <w:rsid w:val="003B06CA"/>
    <w:rsid w:val="003F2183"/>
    <w:rsid w:val="004071FC"/>
    <w:rsid w:val="004142CD"/>
    <w:rsid w:val="00445947"/>
    <w:rsid w:val="004561E8"/>
    <w:rsid w:val="004813B3"/>
    <w:rsid w:val="00496591"/>
    <w:rsid w:val="004C63E4"/>
    <w:rsid w:val="004D3011"/>
    <w:rsid w:val="004D7FEC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B08B8"/>
    <w:rsid w:val="00802CA0"/>
    <w:rsid w:val="0081367A"/>
    <w:rsid w:val="00817A21"/>
    <w:rsid w:val="00847F90"/>
    <w:rsid w:val="008B67B9"/>
    <w:rsid w:val="008C2DD6"/>
    <w:rsid w:val="009260CD"/>
    <w:rsid w:val="009506EE"/>
    <w:rsid w:val="00952C25"/>
    <w:rsid w:val="009550CD"/>
    <w:rsid w:val="00963E66"/>
    <w:rsid w:val="009948B5"/>
    <w:rsid w:val="009A09AC"/>
    <w:rsid w:val="00A14A4D"/>
    <w:rsid w:val="00A2118D"/>
    <w:rsid w:val="00AD76E2"/>
    <w:rsid w:val="00B064EF"/>
    <w:rsid w:val="00B20152"/>
    <w:rsid w:val="00B359E4"/>
    <w:rsid w:val="00B57D98"/>
    <w:rsid w:val="00B70850"/>
    <w:rsid w:val="00B963A7"/>
    <w:rsid w:val="00BE0D47"/>
    <w:rsid w:val="00BF45CB"/>
    <w:rsid w:val="00C066B6"/>
    <w:rsid w:val="00C2402F"/>
    <w:rsid w:val="00C36600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46C2C"/>
    <w:rsid w:val="00D5459D"/>
    <w:rsid w:val="00DA1F4D"/>
    <w:rsid w:val="00DB7061"/>
    <w:rsid w:val="00DD172A"/>
    <w:rsid w:val="00E25A26"/>
    <w:rsid w:val="00E4381A"/>
    <w:rsid w:val="00E55D74"/>
    <w:rsid w:val="00EA6053"/>
    <w:rsid w:val="00EE3230"/>
    <w:rsid w:val="00EE4C8D"/>
    <w:rsid w:val="00F0133E"/>
    <w:rsid w:val="00F60274"/>
    <w:rsid w:val="00F72FCA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FA20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customStyle="1" w:styleId="Tablanormal11">
    <w:name w:val="Tabla normal 1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Tabladelista1clara1">
    <w:name w:val="Tabla de lista 1 clara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clara1">
    <w:name w:val="Tabla con cuadrícula 1 clara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ES%7b5D0B5801-A0D2-47D5-8CAA-E2807C0F8F65%7d\%7b91D5D7A6-B87E-49E0-A8C6-AD6173A5058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A637227A94467CB6E5C30A059B7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6E7C0-182D-4111-AA81-FE759E0B71B2}"/>
      </w:docPartPr>
      <w:docPartBody>
        <w:p w:rsidR="00745944" w:rsidRDefault="00281389">
          <w:pPr>
            <w:pStyle w:val="D3A637227A94467CB6E5C30A059B7C4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2E397F0EE3947EE9144CE700956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FBD85-F447-45F7-9B17-34834A9AE454}"/>
      </w:docPartPr>
      <w:docPartBody>
        <w:p w:rsidR="00745944" w:rsidRDefault="00281389">
          <w:pPr>
            <w:pStyle w:val="72E397F0EE3947EE9144CE700956E32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31DCF8616784EB18DF21AD8E32C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F282-62EC-49A9-ABD4-E62EE52E41B5}"/>
      </w:docPartPr>
      <w:docPartBody>
        <w:p w:rsidR="00745944" w:rsidRDefault="00281389">
          <w:pPr>
            <w:pStyle w:val="931DCF8616784EB18DF21AD8E32C9E16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C5B02F248CB4FBCA416773C3109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A9691-58BE-4BAF-B863-EE3ED748FDC7}"/>
      </w:docPartPr>
      <w:docPartBody>
        <w:p w:rsidR="00745944" w:rsidRDefault="00281389">
          <w:pPr>
            <w:pStyle w:val="FC5B02F248CB4FBCA416773C310981FA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B4D3FDE6DCC4C58B5964D3CC97C7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2937-4E06-4E13-A6C5-1BE403BA5078}"/>
      </w:docPartPr>
      <w:docPartBody>
        <w:p w:rsidR="00745944" w:rsidRDefault="00281389">
          <w:pPr>
            <w:pStyle w:val="7B4D3FDE6DCC4C58B5964D3CC97C784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909585ED242C45CBAD8A4CF64695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2DDA2-7A6B-4CCE-9E31-D25F182C87CF}"/>
      </w:docPartPr>
      <w:docPartBody>
        <w:p w:rsidR="00745944" w:rsidRDefault="00281389">
          <w:pPr>
            <w:pStyle w:val="909585ED242C45CBAD8A4CF646954298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6F904301DD264B61903D599ABC9EA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A5E1-E6CD-4ABB-8A0E-B43C7A4D0320}"/>
      </w:docPartPr>
      <w:docPartBody>
        <w:p w:rsidR="00745944" w:rsidRDefault="00281389">
          <w:pPr>
            <w:pStyle w:val="6F904301DD264B61903D599ABC9EACF7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C15C4E1774734904B392F9F640418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55B3A-C3B0-4EC7-9F27-178192473D03}"/>
      </w:docPartPr>
      <w:docPartBody>
        <w:p w:rsidR="00745944" w:rsidRDefault="00281389">
          <w:pPr>
            <w:pStyle w:val="C15C4E1774734904B392F9F6404183CC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B432B635CFF647CE88ADB250DAAAB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DAD5-9F43-47C1-9EE2-C4343AAF2610}"/>
      </w:docPartPr>
      <w:docPartBody>
        <w:p w:rsidR="00745944" w:rsidRDefault="00281389">
          <w:pPr>
            <w:pStyle w:val="B432B635CFF647CE88ADB250DAAAB8B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D749191510346B5B187E210197C7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BB6B-AD87-4494-A235-4C12C198F415}"/>
      </w:docPartPr>
      <w:docPartBody>
        <w:p w:rsidR="00745944" w:rsidRDefault="00281389">
          <w:pPr>
            <w:pStyle w:val="0D749191510346B5B187E210197C7901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2425990B6DF84F0680577DBFA110F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C01B1-F555-40C6-A03F-F091A7D10385}"/>
      </w:docPartPr>
      <w:docPartBody>
        <w:p w:rsidR="00745944" w:rsidRDefault="00281389">
          <w:pPr>
            <w:pStyle w:val="2425990B6DF84F0680577DBFA110F6A4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903"/>
    <w:rsid w:val="000B5C1F"/>
    <w:rsid w:val="00281389"/>
    <w:rsid w:val="003930F3"/>
    <w:rsid w:val="004C3155"/>
    <w:rsid w:val="00744903"/>
    <w:rsid w:val="00745944"/>
    <w:rsid w:val="007F3F79"/>
    <w:rsid w:val="00D736ED"/>
    <w:rsid w:val="00E8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637227A94467CB6E5C30A059B7C41">
    <w:name w:val="D3A637227A94467CB6E5C30A059B7C41"/>
  </w:style>
  <w:style w:type="paragraph" w:customStyle="1" w:styleId="72E397F0EE3947EE9144CE700956E329">
    <w:name w:val="72E397F0EE3947EE9144CE700956E329"/>
  </w:style>
  <w:style w:type="paragraph" w:customStyle="1" w:styleId="931DCF8616784EB18DF21AD8E32C9E16">
    <w:name w:val="931DCF8616784EB18DF21AD8E32C9E16"/>
  </w:style>
  <w:style w:type="paragraph" w:customStyle="1" w:styleId="FC5B02F248CB4FBCA416773C310981FA">
    <w:name w:val="FC5B02F248CB4FBCA416773C310981FA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B4D3FDE6DCC4C58B5964D3CC97C784A">
    <w:name w:val="7B4D3FDE6DCC4C58B5964D3CC97C784A"/>
  </w:style>
  <w:style w:type="paragraph" w:customStyle="1" w:styleId="909585ED242C45CBAD8A4CF646954298">
    <w:name w:val="909585ED242C45CBAD8A4CF646954298"/>
  </w:style>
  <w:style w:type="paragraph" w:customStyle="1" w:styleId="6F904301DD264B61903D599ABC9EACF7">
    <w:name w:val="6F904301DD264B61903D599ABC9EACF7"/>
  </w:style>
  <w:style w:type="paragraph" w:customStyle="1" w:styleId="C15C4E1774734904B392F9F6404183CC">
    <w:name w:val="C15C4E1774734904B392F9F6404183CC"/>
  </w:style>
  <w:style w:type="paragraph" w:customStyle="1" w:styleId="B432B635CFF647CE88ADB250DAAAB8B9">
    <w:name w:val="B432B635CFF647CE88ADB250DAAAB8B9"/>
  </w:style>
  <w:style w:type="paragraph" w:customStyle="1" w:styleId="0D749191510346B5B187E210197C7901">
    <w:name w:val="0D749191510346B5B187E210197C790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425990B6DF84F0680577DBFA110F6A4">
    <w:name w:val="2425990B6DF84F0680577DBFA110F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{91D5D7A6-B87E-49E0-A8C6-AD6173A50586}tf00546271_win32.dotx</Template>
  <TotalTime>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2022-12-29T20:03:00Z</dcterms:created>
  <dcterms:modified xsi:type="dcterms:W3CDTF">2023-08-25T00:28:00Z</dcterms:modified>
</cp:coreProperties>
</file>